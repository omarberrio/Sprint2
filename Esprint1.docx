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D264" w14:textId="409C2739" w:rsidR="00076856" w:rsidRPr="00874AA1" w:rsidRDefault="00CF0551" w:rsidP="00874AA1">
      <w:pPr>
        <w:pStyle w:val="Ttulo"/>
      </w:pPr>
      <w:r>
        <w:t>E-</w:t>
      </w:r>
      <w:proofErr w:type="spellStart"/>
      <w:r>
        <w:t>commerce</w:t>
      </w:r>
      <w:proofErr w:type="spellEnd"/>
      <w:r>
        <w:t xml:space="preserve"> Agropecuario</w:t>
      </w:r>
    </w:p>
    <w:p w14:paraId="633219CC" w14:textId="44BBE518" w:rsidR="00076856" w:rsidRPr="00CF0551" w:rsidRDefault="00CF0551" w:rsidP="00874AA1">
      <w:pPr>
        <w:pStyle w:val="Ttulo"/>
        <w:rPr>
          <w:lang w:val="es-CO"/>
        </w:rPr>
      </w:pPr>
      <w:r w:rsidRPr="00CF0551">
        <w:rPr>
          <w:lang w:val="es-CO"/>
        </w:rPr>
        <w:t>Omar Augusto Berrio Peña</w:t>
      </w:r>
    </w:p>
    <w:p w14:paraId="14148E4A" w14:textId="17506413" w:rsidR="00563FE4" w:rsidRPr="00CF0551" w:rsidRDefault="00CF0551" w:rsidP="00874AA1">
      <w:pPr>
        <w:pStyle w:val="Ttulo1"/>
        <w:rPr>
          <w:lang w:val="en-US"/>
        </w:rPr>
      </w:pPr>
      <w:r w:rsidRPr="00CF0551">
        <w:rPr>
          <w:lang w:val="en-US"/>
        </w:rPr>
        <w:t>Login/</w:t>
      </w:r>
      <w:proofErr w:type="spellStart"/>
      <w:r w:rsidRPr="00CF0551">
        <w:rPr>
          <w:lang w:val="en-US"/>
        </w:rPr>
        <w:t>LogUp</w:t>
      </w:r>
      <w:proofErr w:type="spellEnd"/>
      <w:r w:rsidRPr="00CF0551">
        <w:rPr>
          <w:lang w:val="en-US"/>
        </w:rPr>
        <w:t>/Index/Home/A</w:t>
      </w:r>
      <w:r>
        <w:rPr>
          <w:lang w:val="en-US"/>
        </w:rPr>
        <w:t>dmin</w:t>
      </w:r>
    </w:p>
    <w:p w14:paraId="73A364ED" w14:textId="1C02941A" w:rsidR="00563FE4" w:rsidRPr="00150165" w:rsidRDefault="00150165" w:rsidP="00874AA1">
      <w:pPr>
        <w:rPr>
          <w:lang w:val="es-CO"/>
        </w:rPr>
      </w:pPr>
      <w:r w:rsidRPr="00150165">
        <w:rPr>
          <w:lang w:val="es-CO"/>
        </w:rPr>
        <w:t>Es el inicio d</w:t>
      </w:r>
      <w:r>
        <w:rPr>
          <w:lang w:val="es-CO"/>
        </w:rPr>
        <w:t xml:space="preserve">e una </w:t>
      </w:r>
      <w:r w:rsidR="004D1DB5">
        <w:rPr>
          <w:lang w:val="es-CO"/>
        </w:rPr>
        <w:t>página</w:t>
      </w:r>
      <w:r>
        <w:rPr>
          <w:lang w:val="es-CO"/>
        </w:rPr>
        <w:t xml:space="preserve"> web tip</w:t>
      </w:r>
      <w:r w:rsidR="004D1DB5">
        <w:rPr>
          <w:lang w:val="es-CO"/>
        </w:rPr>
        <w:t>o</w:t>
      </w:r>
      <w:r w:rsidRPr="00150165">
        <w:rPr>
          <w:lang w:val="es-CO"/>
        </w:rPr>
        <w:t> </w:t>
      </w:r>
      <w:r w:rsidRPr="00150165">
        <w:rPr>
          <w:b/>
          <w:bCs/>
          <w:lang w:val="es-CO"/>
        </w:rPr>
        <w:t>e-</w:t>
      </w:r>
      <w:proofErr w:type="spellStart"/>
      <w:r w:rsidRPr="00150165">
        <w:rPr>
          <w:b/>
          <w:bCs/>
          <w:lang w:val="es-CO"/>
        </w:rPr>
        <w:t>commerce</w:t>
      </w:r>
      <w:proofErr w:type="spellEnd"/>
      <w:r w:rsidRPr="00150165">
        <w:rPr>
          <w:lang w:val="es-CO"/>
        </w:rPr>
        <w:t> o </w:t>
      </w:r>
      <w:r w:rsidRPr="00150165">
        <w:rPr>
          <w:b/>
          <w:bCs/>
          <w:lang w:val="es-CO"/>
        </w:rPr>
        <w:t>comercio electrónico</w:t>
      </w:r>
      <w:r w:rsidRPr="00150165">
        <w:rPr>
          <w:lang w:val="es-CO"/>
        </w:rPr>
        <w:t xml:space="preserve"> es </w:t>
      </w:r>
      <w:r>
        <w:rPr>
          <w:lang w:val="es-CO"/>
        </w:rPr>
        <w:t>poder consultar,</w:t>
      </w:r>
      <w:r w:rsidRPr="00150165">
        <w:rPr>
          <w:lang w:val="es-CO"/>
        </w:rPr>
        <w:t> comprar y vender productos a través de internet. También se llama "</w:t>
      </w:r>
      <w:proofErr w:type="spellStart"/>
      <w:r w:rsidRPr="00150165">
        <w:rPr>
          <w:lang w:val="es-CO"/>
        </w:rPr>
        <w:t>ecommerce</w:t>
      </w:r>
      <w:proofErr w:type="spellEnd"/>
      <w:r w:rsidRPr="00150165">
        <w:rPr>
          <w:lang w:val="es-CO"/>
        </w:rPr>
        <w:t>" a cada tienda online que se dedica a este negocio.</w:t>
      </w:r>
    </w:p>
    <w:p w14:paraId="5E63D334" w14:textId="0BA53299" w:rsidR="00563FE4" w:rsidRPr="00874AA1" w:rsidRDefault="00150165" w:rsidP="00874AA1">
      <w:pPr>
        <w:pStyle w:val="Ttulo1"/>
      </w:pPr>
      <w:r>
        <w:t xml:space="preserve">Inicio o </w:t>
      </w:r>
      <w:proofErr w:type="spellStart"/>
      <w:r>
        <w:t>Index</w:t>
      </w:r>
      <w:proofErr w:type="spellEnd"/>
    </w:p>
    <w:p w14:paraId="36AA5C84" w14:textId="3E678E90" w:rsidR="00563FE4" w:rsidRPr="00874AA1" w:rsidRDefault="00150165" w:rsidP="00874AA1">
      <w:pPr>
        <w:pStyle w:val="Listaconvietas"/>
      </w:pPr>
      <w:r>
        <w:t xml:space="preserve">Podrá consultar información general del negocio, </w:t>
      </w:r>
      <w:proofErr w:type="gramStart"/>
      <w:r>
        <w:t>encontrara</w:t>
      </w:r>
      <w:proofErr w:type="gramEnd"/>
      <w:r>
        <w:t xml:space="preserve"> una barra de navegación, y un link para acceder al </w:t>
      </w:r>
      <w:proofErr w:type="spellStart"/>
      <w:r>
        <w:t>login</w:t>
      </w:r>
      <w:proofErr w:type="spellEnd"/>
      <w:r>
        <w:t xml:space="preserve"> o crear un usuario con </w:t>
      </w:r>
      <w:proofErr w:type="spellStart"/>
      <w:r>
        <w:t>logUp</w:t>
      </w:r>
      <w:proofErr w:type="spellEnd"/>
    </w:p>
    <w:p w14:paraId="0491FBAD" w14:textId="3C26DB3C" w:rsidR="00563FE4" w:rsidRPr="00874AA1" w:rsidRDefault="004D1DB5" w:rsidP="00874AA1">
      <w:pPr>
        <w:pStyle w:val="Ttulo1"/>
      </w:pPr>
      <w:proofErr w:type="spellStart"/>
      <w:r>
        <w:t>Login</w:t>
      </w:r>
      <w:proofErr w:type="spellEnd"/>
    </w:p>
    <w:p w14:paraId="6E4B8041" w14:textId="266617A4" w:rsidR="001E3ADA" w:rsidRPr="00874AA1" w:rsidRDefault="004D1DB5" w:rsidP="004D1DB5">
      <w:pPr>
        <w:pStyle w:val="Listaconvietas"/>
      </w:pPr>
      <w:r>
        <w:t>Permitirá ingresar un usuario, si ya se encuentra creado</w:t>
      </w:r>
    </w:p>
    <w:p w14:paraId="61842743" w14:textId="516A19BF" w:rsidR="00563FE4" w:rsidRPr="00874AA1" w:rsidRDefault="004D1DB5" w:rsidP="00874AA1">
      <w:pPr>
        <w:pStyle w:val="Ttulo1"/>
      </w:pPr>
      <w:proofErr w:type="spellStart"/>
      <w:r>
        <w:t>LogUp</w:t>
      </w:r>
      <w:proofErr w:type="spellEnd"/>
    </w:p>
    <w:p w14:paraId="0AC7C2C3" w14:textId="13C43920" w:rsidR="004D1DB5" w:rsidRPr="00874AA1" w:rsidRDefault="004D1DB5" w:rsidP="004D1DB5">
      <w:pPr>
        <w:pStyle w:val="Listaconvietas"/>
      </w:pPr>
      <w:r>
        <w:t xml:space="preserve">Permitirá </w:t>
      </w:r>
      <w:r>
        <w:t>crear</w:t>
      </w:r>
      <w:r>
        <w:t xml:space="preserve"> un usuario, s</w:t>
      </w:r>
      <w:r>
        <w:t>i</w:t>
      </w:r>
      <w:r>
        <w:t xml:space="preserve"> </w:t>
      </w:r>
      <w:proofErr w:type="spellStart"/>
      <w:r>
        <w:t>aun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creado</w:t>
      </w:r>
    </w:p>
    <w:p w14:paraId="2596AEF8" w14:textId="6CEFD778" w:rsidR="004D1DB5" w:rsidRPr="00874AA1" w:rsidRDefault="004D1DB5" w:rsidP="004D1DB5">
      <w:pPr>
        <w:pStyle w:val="Ttulo1"/>
      </w:pPr>
      <w:r>
        <w:t>Home</w:t>
      </w:r>
    </w:p>
    <w:p w14:paraId="20C321A9" w14:textId="35613D2B" w:rsidR="004D1DB5" w:rsidRDefault="004D1DB5" w:rsidP="004D1DB5">
      <w:pPr>
        <w:pStyle w:val="Listaconvietas"/>
      </w:pPr>
      <w:r>
        <w:t>El usuario registrado ingresara a esta pagina al ingresar con credenciales</w:t>
      </w:r>
    </w:p>
    <w:p w14:paraId="4915CC8C" w14:textId="778278DB" w:rsidR="004D1DB5" w:rsidRPr="00874AA1" w:rsidRDefault="004D1DB5" w:rsidP="004D1DB5">
      <w:pPr>
        <w:pStyle w:val="Ttulo1"/>
      </w:pPr>
      <w:r>
        <w:t>Panel Usuario Administrador</w:t>
      </w:r>
    </w:p>
    <w:p w14:paraId="6454F006" w14:textId="70D084BB" w:rsidR="004D1DB5" w:rsidRPr="00874AA1" w:rsidRDefault="004D1DB5" w:rsidP="004D1DB5">
      <w:pPr>
        <w:pStyle w:val="Listaconvietas"/>
      </w:pPr>
      <w:r>
        <w:t xml:space="preserve">Permitirá </w:t>
      </w:r>
      <w:r>
        <w:t>acceder a diferentes funciones de una manera fácil</w:t>
      </w:r>
    </w:p>
    <w:p w14:paraId="048DA594" w14:textId="77777777" w:rsidR="004D1DB5" w:rsidRDefault="004D1DB5" w:rsidP="004D1DB5">
      <w:pPr>
        <w:pStyle w:val="Listaconvietas"/>
        <w:numPr>
          <w:ilvl w:val="0"/>
          <w:numId w:val="0"/>
        </w:numPr>
      </w:pPr>
    </w:p>
    <w:p w14:paraId="0E1D8417" w14:textId="77777777" w:rsidR="004D1DB5" w:rsidRDefault="004D1DB5" w:rsidP="004D1DB5">
      <w:pPr>
        <w:pStyle w:val="Listaconvietas"/>
        <w:numPr>
          <w:ilvl w:val="0"/>
          <w:numId w:val="0"/>
        </w:numPr>
      </w:pPr>
    </w:p>
    <w:p w14:paraId="31BB6B75" w14:textId="77777777" w:rsidR="004D1DB5" w:rsidRDefault="004D1DB5" w:rsidP="004D1DB5">
      <w:pPr>
        <w:pStyle w:val="Listaconvietas"/>
        <w:numPr>
          <w:ilvl w:val="0"/>
          <w:numId w:val="0"/>
        </w:numPr>
      </w:pPr>
    </w:p>
    <w:p w14:paraId="34041F1A" w14:textId="371EFE09" w:rsidR="004D1DB5" w:rsidRDefault="004D1DB5" w:rsidP="004D1DB5">
      <w:pPr>
        <w:pStyle w:val="Listaconvietas"/>
        <w:numPr>
          <w:ilvl w:val="0"/>
          <w:numId w:val="0"/>
        </w:numPr>
      </w:pPr>
      <w:r>
        <w:t>Este proyecto me permite afianzar conocimiento, usar conceptos y herramientas para el desarrollo web, me sentí bastante bien, y me ayuda a practicar.</w:t>
      </w:r>
    </w:p>
    <w:p w14:paraId="342E69C9" w14:textId="77777777" w:rsidR="004D1DB5" w:rsidRDefault="004D1DB5" w:rsidP="004D1DB5">
      <w:pPr>
        <w:pStyle w:val="Listaconvietas"/>
        <w:numPr>
          <w:ilvl w:val="0"/>
          <w:numId w:val="0"/>
        </w:numPr>
      </w:pPr>
    </w:p>
    <w:p w14:paraId="6DE86E95" w14:textId="551BCD58" w:rsidR="004D1DB5" w:rsidRPr="006E0F00" w:rsidRDefault="004D1DB5" w:rsidP="004D1DB5">
      <w:pPr>
        <w:pStyle w:val="Listaconvietas"/>
        <w:numPr>
          <w:ilvl w:val="0"/>
          <w:numId w:val="0"/>
        </w:numPr>
        <w:rPr>
          <w:lang w:val="en-US"/>
        </w:rPr>
      </w:pPr>
      <w:r w:rsidRPr="006E0F00">
        <w:rPr>
          <w:lang w:val="en-US"/>
        </w:rPr>
        <w:t xml:space="preserve">Enlace </w:t>
      </w:r>
      <w:proofErr w:type="spellStart"/>
      <w:r w:rsidRPr="006E0F00">
        <w:rPr>
          <w:lang w:val="en-US"/>
        </w:rPr>
        <w:t>GtiHub</w:t>
      </w:r>
      <w:proofErr w:type="spellEnd"/>
      <w:r w:rsidR="006E0F00" w:rsidRPr="006E0F00">
        <w:rPr>
          <w:lang w:val="en-US"/>
        </w:rPr>
        <w:t xml:space="preserve"> </w:t>
      </w:r>
      <w:r w:rsidR="006E0F00" w:rsidRPr="006E0F00">
        <w:rPr>
          <w:lang w:val="en-US"/>
        </w:rPr>
        <w:t>https://github.com/omarberrio/Ecommerce.git</w:t>
      </w:r>
    </w:p>
    <w:p w14:paraId="30B299B6" w14:textId="6C842BF1" w:rsidR="00044941" w:rsidRPr="006E0F00" w:rsidRDefault="00044941" w:rsidP="004D1DB5">
      <w:pPr>
        <w:pStyle w:val="Ttulo1"/>
        <w:rPr>
          <w:lang w:val="en-US"/>
        </w:rPr>
      </w:pPr>
    </w:p>
    <w:sectPr w:rsidR="00044941" w:rsidRPr="006E0F00" w:rsidSect="00DA23E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CE4E5" w14:textId="77777777" w:rsidR="00A02FC7" w:rsidRDefault="00A02FC7" w:rsidP="00524988">
      <w:pPr>
        <w:spacing w:after="0" w:line="240" w:lineRule="auto"/>
      </w:pPr>
      <w:r>
        <w:separator/>
      </w:r>
    </w:p>
  </w:endnote>
  <w:endnote w:type="continuationSeparator" w:id="0">
    <w:p w14:paraId="56C48976" w14:textId="77777777" w:rsidR="00A02FC7" w:rsidRDefault="00A02FC7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91DD" w14:textId="77777777" w:rsidR="00A02FC7" w:rsidRDefault="00A02FC7" w:rsidP="00524988">
      <w:pPr>
        <w:spacing w:after="0" w:line="240" w:lineRule="auto"/>
      </w:pPr>
      <w:r>
        <w:separator/>
      </w:r>
    </w:p>
  </w:footnote>
  <w:footnote w:type="continuationSeparator" w:id="0">
    <w:p w14:paraId="1C5C15F2" w14:textId="77777777" w:rsidR="00A02FC7" w:rsidRDefault="00A02FC7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401980">
    <w:abstractNumId w:val="3"/>
  </w:num>
  <w:num w:numId="2" w16cid:durableId="1593466341">
    <w:abstractNumId w:val="2"/>
  </w:num>
  <w:num w:numId="3" w16cid:durableId="2095197168">
    <w:abstractNumId w:val="1"/>
  </w:num>
  <w:num w:numId="4" w16cid:durableId="55805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51"/>
    <w:rsid w:val="00044941"/>
    <w:rsid w:val="00076856"/>
    <w:rsid w:val="00097C80"/>
    <w:rsid w:val="00150165"/>
    <w:rsid w:val="00151A42"/>
    <w:rsid w:val="001D3008"/>
    <w:rsid w:val="001E3ADA"/>
    <w:rsid w:val="002261A4"/>
    <w:rsid w:val="002F1EA7"/>
    <w:rsid w:val="003169C1"/>
    <w:rsid w:val="00432A3E"/>
    <w:rsid w:val="00481FAD"/>
    <w:rsid w:val="00483FFD"/>
    <w:rsid w:val="004C38B2"/>
    <w:rsid w:val="004D1DB5"/>
    <w:rsid w:val="005244D5"/>
    <w:rsid w:val="00524988"/>
    <w:rsid w:val="00563FE4"/>
    <w:rsid w:val="005733DE"/>
    <w:rsid w:val="00575138"/>
    <w:rsid w:val="00575C9D"/>
    <w:rsid w:val="005854E9"/>
    <w:rsid w:val="00635D86"/>
    <w:rsid w:val="00646886"/>
    <w:rsid w:val="006E0F00"/>
    <w:rsid w:val="00783197"/>
    <w:rsid w:val="00874AA1"/>
    <w:rsid w:val="00A02FC7"/>
    <w:rsid w:val="00A774AA"/>
    <w:rsid w:val="00CF0551"/>
    <w:rsid w:val="00DA23E2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F9318"/>
  <w15:chartTrackingRefBased/>
  <w15:docId w15:val="{2F789B1D-E400-4655-BFDD-5FDA4E87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01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a\AppData\Roaming\Microsoft\Templates\Aprendizaje%20basado%20en%20proyec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proyectos.dotx</Template>
  <TotalTime>186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Augusto Berrio Peña</dc:creator>
  <cp:keywords/>
  <dc:description/>
  <cp:lastModifiedBy>Constructora Asdelogy</cp:lastModifiedBy>
  <cp:revision>1</cp:revision>
  <dcterms:created xsi:type="dcterms:W3CDTF">2023-09-24T21:56:00Z</dcterms:created>
  <dcterms:modified xsi:type="dcterms:W3CDTF">2023-09-25T01:02:00Z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